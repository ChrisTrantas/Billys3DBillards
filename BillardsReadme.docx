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96" w:rsidRDefault="00692CB8" w:rsidP="00692CB8">
      <w:pPr>
        <w:jc w:val="center"/>
      </w:pPr>
      <w:r>
        <w:t>Billy’s 3D Billiards</w:t>
      </w:r>
    </w:p>
    <w:p w:rsidR="00692CB8" w:rsidRDefault="00692CB8" w:rsidP="00692CB8">
      <w:pPr>
        <w:jc w:val="center"/>
      </w:pPr>
    </w:p>
    <w:p w:rsidR="00692CB8" w:rsidRDefault="00692CB8" w:rsidP="00692CB8">
      <w:pPr>
        <w:jc w:val="center"/>
      </w:pPr>
      <w:r>
        <w:t>Controls:</w:t>
      </w:r>
    </w:p>
    <w:p w:rsidR="00692CB8" w:rsidRDefault="00692CB8" w:rsidP="00692CB8">
      <w:pPr>
        <w:jc w:val="center"/>
      </w:pPr>
      <w:r>
        <w:t>F1-F6: Resets the Table with a predetermined amount of balls.</w:t>
      </w:r>
    </w:p>
    <w:p w:rsidR="00692CB8" w:rsidRDefault="00692CB8" w:rsidP="00692CB8">
      <w:pPr>
        <w:jc w:val="center"/>
      </w:pPr>
      <w:r>
        <w:t>1-4: Changes Camera modes</w:t>
      </w:r>
    </w:p>
    <w:p w:rsidR="00692CB8" w:rsidRDefault="00692CB8" w:rsidP="00692CB8">
      <w:pPr>
        <w:jc w:val="center"/>
      </w:pPr>
      <w:r>
        <w:t>Arrow keys: in some cameras it will change the focus of the camera to a different ball</w:t>
      </w:r>
    </w:p>
    <w:p w:rsidR="00000E9C" w:rsidRDefault="00000E9C" w:rsidP="00692CB8">
      <w:pPr>
        <w:jc w:val="center"/>
      </w:pPr>
      <w:r>
        <w:t>WASD: Used in fps camera to move</w:t>
      </w:r>
    </w:p>
    <w:p w:rsidR="00000E9C" w:rsidRDefault="00000E9C" w:rsidP="00692CB8">
      <w:pPr>
        <w:jc w:val="center"/>
      </w:pPr>
      <w:r>
        <w:t>Mouse: Used to look around in fps camera</w:t>
      </w:r>
      <w:bookmarkStart w:id="0" w:name="_GoBack"/>
      <w:bookmarkEnd w:id="0"/>
    </w:p>
    <w:p w:rsidR="00692CB8" w:rsidRDefault="00692CB8" w:rsidP="00692CB8">
      <w:pPr>
        <w:jc w:val="center"/>
      </w:pPr>
      <w:r>
        <w:t>Mouse click and drag: Shoots the cue ball</w:t>
      </w:r>
    </w:p>
    <w:p w:rsidR="00692CB8" w:rsidRDefault="00692CB8" w:rsidP="00692CB8">
      <w:pPr>
        <w:jc w:val="center"/>
      </w:pPr>
    </w:p>
    <w:p w:rsidR="00692CB8" w:rsidRDefault="00692CB8" w:rsidP="00692CB8">
      <w:pPr>
        <w:jc w:val="center"/>
      </w:pPr>
      <w:r>
        <w:t>What it’ll do</w:t>
      </w:r>
    </w:p>
    <w:p w:rsidR="00692CB8" w:rsidRDefault="00692CB8" w:rsidP="00692CB8">
      <w:r>
        <w:t xml:space="preserve">Billy’s 3d Billiards is a physics simulation game. You can have fun and just shoot the cue around the table by clicking and dragging, then releasing the mouse. </w:t>
      </w:r>
    </w:p>
    <w:p w:rsidR="00692CB8" w:rsidRDefault="00692CB8" w:rsidP="00692CB8"/>
    <w:p w:rsidR="00692CB8" w:rsidRDefault="00692CB8" w:rsidP="00692CB8">
      <w:r>
        <w:t>Commits:</w:t>
      </w:r>
    </w:p>
    <w:p w:rsidR="00692CB8" w:rsidRDefault="00692CB8" w:rsidP="00692CB8">
      <w:r>
        <w:t xml:space="preserve">Milestone 1: </w:t>
      </w:r>
      <w:r w:rsidRPr="00692CB8">
        <w:t>https://github.com/ChrisTrantas/Billys3DBillards/commit/c6d9bb843f2e3d60ecf8df2f5235bf0bb869c04e</w:t>
      </w:r>
    </w:p>
    <w:p w:rsidR="00692CB8" w:rsidRDefault="00692CB8" w:rsidP="00692CB8">
      <w:r>
        <w:t xml:space="preserve">Milestone 2: </w:t>
      </w:r>
      <w:r w:rsidRPr="00692CB8">
        <w:t>https://github.com/ChrisTrantas/Billys3DBillards/commit/c891c0f21388095bdb6251284722414c6b26b9d8</w:t>
      </w:r>
    </w:p>
    <w:p w:rsidR="00692CB8" w:rsidRDefault="00692CB8" w:rsidP="00692CB8">
      <w:r>
        <w:t xml:space="preserve">Milestone 3: </w:t>
      </w:r>
      <w:hyperlink r:id="rId6" w:history="1">
        <w:r w:rsidRPr="00192117">
          <w:rPr>
            <w:rStyle w:val="Hyperlink"/>
          </w:rPr>
          <w:t>https://github.com/ChrisTrantas/Billys3DBillards/commit/9f28dc919783920c0c5a551b4ca6e060626dcbe9</w:t>
        </w:r>
      </w:hyperlink>
    </w:p>
    <w:p w:rsidR="00692CB8" w:rsidRDefault="00692CB8" w:rsidP="00692CB8">
      <w:r>
        <w:t xml:space="preserve">Milestone 4: </w:t>
      </w:r>
      <w:r w:rsidRPr="00692CB8">
        <w:t>https://github.com/ChrisTrantas/Billys3DBillards/commit/d4d5260002dd04fcf00aa7d26aa4abedb4c5540e</w:t>
      </w:r>
    </w:p>
    <w:p w:rsidR="00692CB8" w:rsidRDefault="00692CB8" w:rsidP="00692CB8"/>
    <w:p w:rsidR="00692CB8" w:rsidRPr="00692CB8" w:rsidRDefault="00692CB8" w:rsidP="00692CB8"/>
    <w:sectPr w:rsidR="00692CB8" w:rsidRPr="0069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00E9C"/>
    <w:rsid w:val="000101B0"/>
    <w:rsid w:val="00051ED1"/>
    <w:rsid w:val="00063760"/>
    <w:rsid w:val="00067C50"/>
    <w:rsid w:val="00084F60"/>
    <w:rsid w:val="00091B23"/>
    <w:rsid w:val="000E3CAB"/>
    <w:rsid w:val="00115DE6"/>
    <w:rsid w:val="00142947"/>
    <w:rsid w:val="00147B72"/>
    <w:rsid w:val="001820D6"/>
    <w:rsid w:val="00184AA7"/>
    <w:rsid w:val="001C1DD1"/>
    <w:rsid w:val="002236E7"/>
    <w:rsid w:val="002327E3"/>
    <w:rsid w:val="0024471B"/>
    <w:rsid w:val="00250C9C"/>
    <w:rsid w:val="0026757A"/>
    <w:rsid w:val="0028755E"/>
    <w:rsid w:val="002912FC"/>
    <w:rsid w:val="002B7832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F013C"/>
    <w:rsid w:val="003F4084"/>
    <w:rsid w:val="00420610"/>
    <w:rsid w:val="00430BA9"/>
    <w:rsid w:val="004440D6"/>
    <w:rsid w:val="004763AD"/>
    <w:rsid w:val="00491108"/>
    <w:rsid w:val="004E2FA0"/>
    <w:rsid w:val="00522FCE"/>
    <w:rsid w:val="00595E11"/>
    <w:rsid w:val="005A7CF9"/>
    <w:rsid w:val="005D4EC3"/>
    <w:rsid w:val="005E4AC1"/>
    <w:rsid w:val="006142DD"/>
    <w:rsid w:val="006258FC"/>
    <w:rsid w:val="0064318F"/>
    <w:rsid w:val="00645383"/>
    <w:rsid w:val="006777EC"/>
    <w:rsid w:val="00692CB8"/>
    <w:rsid w:val="006C2B70"/>
    <w:rsid w:val="006E3C2B"/>
    <w:rsid w:val="0070016E"/>
    <w:rsid w:val="00714A3E"/>
    <w:rsid w:val="00717595"/>
    <w:rsid w:val="00726814"/>
    <w:rsid w:val="00731BB4"/>
    <w:rsid w:val="00747690"/>
    <w:rsid w:val="0075076B"/>
    <w:rsid w:val="00781011"/>
    <w:rsid w:val="007B37D0"/>
    <w:rsid w:val="007D414D"/>
    <w:rsid w:val="007E4344"/>
    <w:rsid w:val="007E4722"/>
    <w:rsid w:val="0082136D"/>
    <w:rsid w:val="00867112"/>
    <w:rsid w:val="008B3FE9"/>
    <w:rsid w:val="008C1932"/>
    <w:rsid w:val="008C2AF6"/>
    <w:rsid w:val="008E3CE7"/>
    <w:rsid w:val="00967464"/>
    <w:rsid w:val="00997F35"/>
    <w:rsid w:val="009A2851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B618A7"/>
    <w:rsid w:val="00B70819"/>
    <w:rsid w:val="00B838FE"/>
    <w:rsid w:val="00B95424"/>
    <w:rsid w:val="00BA048C"/>
    <w:rsid w:val="00BD6CF2"/>
    <w:rsid w:val="00C056D6"/>
    <w:rsid w:val="00C96F48"/>
    <w:rsid w:val="00CF2D1F"/>
    <w:rsid w:val="00CF5E6D"/>
    <w:rsid w:val="00CF6747"/>
    <w:rsid w:val="00D135EF"/>
    <w:rsid w:val="00D871F1"/>
    <w:rsid w:val="00D94A96"/>
    <w:rsid w:val="00DD1ACC"/>
    <w:rsid w:val="00E27D10"/>
    <w:rsid w:val="00E3265D"/>
    <w:rsid w:val="00E807E5"/>
    <w:rsid w:val="00EA2B3A"/>
    <w:rsid w:val="00EC08CD"/>
    <w:rsid w:val="00EC1586"/>
    <w:rsid w:val="00EC782F"/>
    <w:rsid w:val="00EF3C9F"/>
    <w:rsid w:val="00F26904"/>
    <w:rsid w:val="00F95645"/>
    <w:rsid w:val="00FA0CE4"/>
    <w:rsid w:val="00FC0251"/>
    <w:rsid w:val="00FD3736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00A5A-84EB-4606-97DA-1054006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risTrantas/Billys3DBillards/commit/9f28dc919783920c0c5a551b4ca6e060626dcbe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F8EB0-D1C9-44D9-AD95-C54EF816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EC3D166B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Christopher Trantas (RIT Student)</cp:lastModifiedBy>
  <cp:revision>3</cp:revision>
  <cp:lastPrinted>2014-10-28T14:25:00Z</cp:lastPrinted>
  <dcterms:created xsi:type="dcterms:W3CDTF">2015-12-11T22:54:00Z</dcterms:created>
  <dcterms:modified xsi:type="dcterms:W3CDTF">2015-12-11T22:56:00Z</dcterms:modified>
</cp:coreProperties>
</file>